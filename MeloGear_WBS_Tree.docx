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84" w:rsidRPr="00113629" w:rsidRDefault="006F5384">
      <w:pPr>
        <w:rPr>
          <w:rFonts w:ascii="Century Gothic" w:hAnsi="Century Gothic"/>
          <w:sz w:val="20"/>
          <w:szCs w:val="20"/>
        </w:rPr>
      </w:pPr>
    </w:p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FC319E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MeloGear</w:t>
            </w:r>
            <w:proofErr w:type="spellEnd"/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FC319E" w:rsidRDefault="00C84186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MeloGear</w:t>
            </w:r>
            <w:proofErr w:type="spellEnd"/>
          </w:p>
        </w:tc>
      </w:tr>
      <w:tr w:rsidR="003C7519" w:rsidRPr="00FC319E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  <w:r w:rsidR="00C84186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S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Simion</w:t>
            </w:r>
            <w:proofErr w:type="spellEnd"/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Alexandru</w:t>
            </w:r>
            <w:proofErr w:type="spellEnd"/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Toma</w:t>
            </w:r>
            <w:proofErr w:type="spellEnd"/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Denisa</w:t>
            </w:r>
            <w:proofErr w:type="spellEnd"/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16</w:t>
            </w:r>
            <w:r w:rsidR="00A30948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/11/</w:t>
            </w:r>
            <w:r w:rsidR="00A30948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r w:rsidR="00C8418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:rsidR="008D4662" w:rsidRPr="00FC319E" w:rsidRDefault="008D4662">
      <w:pPr>
        <w:rPr>
          <w:rFonts w:ascii="Century Gothic" w:hAnsi="Century Gothic"/>
          <w:sz w:val="20"/>
          <w:szCs w:val="20"/>
        </w:rPr>
      </w:pPr>
    </w:p>
    <w:p w:rsidR="008D4662" w:rsidRPr="00FC319E" w:rsidRDefault="008D4662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CA4AEB" wp14:editId="50A8D384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C8418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MeloGear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C8418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MeloGear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:rsidR="00846E38" w:rsidRDefault="00AC1FED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B9B4A3" wp14:editId="055386A5">
                <wp:simplePos x="0" y="0"/>
                <wp:positionH relativeFrom="column">
                  <wp:posOffset>1402715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1.3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Administration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7" type="#_x0000_t202" style="position:absolute;margin-left:110.45pt;margin-top:116.35pt;width:48.6pt;height:4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1.3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Administration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1089C" wp14:editId="55942A01">
                <wp:simplePos x="0" y="0"/>
                <wp:positionH relativeFrom="column">
                  <wp:posOffset>673735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1.2 Meetings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margin-left:53.05pt;margin-top:116.35pt;width:48.7pt;height:4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1.2 Meetings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C4068" wp14:editId="46DF99AB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1.1 Planning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8" o:spid="_x0000_s1034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1.1 Planning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16FE54" wp14:editId="0C27A1C1">
                <wp:simplePos x="0" y="0"/>
                <wp:positionH relativeFrom="column">
                  <wp:posOffset>7023735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4.1 Updates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34" o:spid="_x0000_s1030" type="#_x0000_t202" style="position:absolute;margin-left:553.05pt;margin-top:116.35pt;width:48.6pt;height:4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4.1 Updates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775164B" wp14:editId="11E5296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71BB9E" wp14:editId="69377184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ABBFC" wp14:editId="29DA5CA9">
                <wp:simplePos x="0" y="0"/>
                <wp:positionH relativeFrom="column">
                  <wp:posOffset>7385685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44.75pt" to="581.5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R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foTZ05YuqP7&#10;hEIf+sR23jly0CNbr7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17605" wp14:editId="53B96140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D4C060" wp14:editId="41E4DA79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E2542" wp14:editId="65080B86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EF684" wp14:editId="5333C978">
                <wp:simplePos x="0" y="0"/>
                <wp:positionH relativeFrom="column">
                  <wp:posOffset>7385685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00.75pt" to="581.5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4DE2F" wp14:editId="0F8C6AFF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F17BC6" wp14:editId="03262B2F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4 Maintenance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33" o:spid="_x0000_s1038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+vyLOY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4 Maintenance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34BCA" wp14:editId="188F7A8D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Design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and Implementation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25" o:spid="_x0000_s1039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O6joC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3 </w:t>
                      </w: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Design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 and Implementation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D287F" wp14:editId="37E76F99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103CB" wp14:editId="55EB59F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71CB1" wp14:editId="7D448278">
                <wp:simplePos x="0" y="0"/>
                <wp:positionH relativeFrom="column">
                  <wp:posOffset>5783580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00.75pt" to="455.4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E436F" wp14:editId="7D7DCD51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A8E04" wp14:editId="07671762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8BB9B" wp14:editId="1941FB35">
                <wp:simplePos x="0" y="0"/>
                <wp:positionH relativeFrom="column">
                  <wp:posOffset>5783580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44.75pt" to="455.4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EE830" wp14:editId="552E3B4C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5C5D9" wp14:editId="17A3FD9C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5131B" wp14:editId="39FAA696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58FAC" wp14:editId="1EF5A8C1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00.75pt" to="320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7C3D6" wp14:editId="2F00CCC6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C8E36" wp14:editId="78A895FD">
                <wp:simplePos x="0" y="0"/>
                <wp:positionH relativeFrom="column">
                  <wp:posOffset>4082415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44.75pt" to="321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F0C15" wp14:editId="68CF8786">
                <wp:simplePos x="0" y="0"/>
                <wp:positionH relativeFrom="column">
                  <wp:posOffset>3353435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44.75pt" to="264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F104B" wp14:editId="17710DAD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66636" wp14:editId="472C0094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00.75pt" to="320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F1B3B" wp14:editId="0A64B51A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00.75pt" to="264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453ED" wp14:editId="73948EC0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354BEB" wp14:editId="08AE4D11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F3EB9" wp14:editId="26A605DE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2 Requirements Analysis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17" o:spid="_x0000_s1040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2 Requirements Analysis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BD423" wp14:editId="74462F48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1 Project Management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4" o:spid="_x0000_s1041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pdiQIAAJg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BPE7pd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1 Project Management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90E4ED" wp14:editId="28AB3709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6B0D11" wp14:editId="64E112E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9E0314" wp14:editId="2DE8D8BA">
                <wp:simplePos x="0" y="0"/>
                <wp:positionH relativeFrom="column">
                  <wp:posOffset>991411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00.75pt" to="7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CF35D4" wp14:editId="2050F330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8E44DD" wp14:editId="58F4B69D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0E8731" wp14:editId="2B653AB1">
                <wp:simplePos x="0" y="0"/>
                <wp:positionH relativeFrom="column">
                  <wp:posOffset>991411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44.75pt" to="78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89749C" wp14:editId="654B7C7B">
                <wp:simplePos x="0" y="0"/>
                <wp:positionH relativeFrom="column">
                  <wp:posOffset>1720415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44.75pt" to="135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F36589" wp14:editId="638AECFE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B2BD43" wp14:editId="5B13B03E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554E93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3863A0" wp14:editId="7F52CA70">
                <wp:simplePos x="0" y="0"/>
                <wp:positionH relativeFrom="column">
                  <wp:posOffset>6657340</wp:posOffset>
                </wp:positionH>
                <wp:positionV relativeFrom="paragraph">
                  <wp:posOffset>1162050</wp:posOffset>
                </wp:positionV>
                <wp:extent cx="617220" cy="3086100"/>
                <wp:effectExtent l="57150" t="38100" r="68580" b="95250"/>
                <wp:wrapThrough wrapText="bothSides">
                  <wp:wrapPolygon edited="0">
                    <wp:start x="-2000" y="-267"/>
                    <wp:lineTo x="-2000" y="21867"/>
                    <wp:lineTo x="-1333" y="22133"/>
                    <wp:lineTo x="22667" y="22133"/>
                    <wp:lineTo x="23333" y="21333"/>
                    <wp:lineTo x="23333" y="-267"/>
                    <wp:lineTo x="-2000" y="-267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93" w:rsidRP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4.3.1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Promotion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554E93" w:rsidRP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4.3.2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Advertise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Research analysis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</w:t>
                            </w:r>
                          </w:p>
                          <w:p w:rsidR="00554E93" w:rsidRPr="006F182B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Commercials</w:t>
                            </w: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9" o:spid="_x0000_s1035" type="#_x0000_t202" style="position:absolute;margin-left:524.2pt;margin-top:91.5pt;width:48.6pt;height:24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554E93" w:rsidRP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4.3.1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Promotion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554E93" w:rsidRP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4.3.2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Advertise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Research analysis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</w:t>
                      </w:r>
                    </w:p>
                    <w:p w:rsidR="00554E93" w:rsidRPr="006F182B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Commercials</w:t>
                      </w: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82597" wp14:editId="3176E4E1">
                <wp:simplePos x="0" y="0"/>
                <wp:positionH relativeFrom="column">
                  <wp:posOffset>5259070</wp:posOffset>
                </wp:positionH>
                <wp:positionV relativeFrom="paragraph">
                  <wp:posOffset>224790</wp:posOffset>
                </wp:positionV>
                <wp:extent cx="1655445" cy="0"/>
                <wp:effectExtent l="0" t="0" r="20955" b="19050"/>
                <wp:wrapThrough wrapText="bothSides">
                  <wp:wrapPolygon edited="0">
                    <wp:start x="0" y="-1"/>
                    <wp:lineTo x="0" y="-1"/>
                    <wp:lineTo x="21625" y="-1"/>
                    <wp:lineTo x="21625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4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1pt,17.7pt" to="544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7491B" wp14:editId="18FC6196">
                <wp:simplePos x="0" y="0"/>
                <wp:positionH relativeFrom="column">
                  <wp:posOffset>6911975</wp:posOffset>
                </wp:positionH>
                <wp:positionV relativeFrom="paragraph">
                  <wp:posOffset>225425</wp:posOffset>
                </wp:positionV>
                <wp:extent cx="0" cy="381000"/>
                <wp:effectExtent l="0" t="0" r="19050" b="1905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25pt,17.75pt" to="544.2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846E38" w:rsidRPr="00846E38" w:rsidRDefault="00554E93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12A267" wp14:editId="41ED0EE0">
                <wp:simplePos x="0" y="0"/>
                <wp:positionH relativeFrom="column">
                  <wp:posOffset>5610860</wp:posOffset>
                </wp:positionH>
                <wp:positionV relativeFrom="paragraph">
                  <wp:posOffset>1036955</wp:posOffset>
                </wp:positionV>
                <wp:extent cx="618490" cy="3093720"/>
                <wp:effectExtent l="57150" t="38100" r="67310" b="87630"/>
                <wp:wrapThrough wrapText="bothSides">
                  <wp:wrapPolygon edited="0">
                    <wp:start x="-1996" y="-266"/>
                    <wp:lineTo x="-1996" y="21813"/>
                    <wp:lineTo x="-1331" y="22079"/>
                    <wp:lineTo x="22620" y="22079"/>
                    <wp:lineTo x="23285" y="21281"/>
                    <wp:lineTo x="23285" y="-266"/>
                    <wp:lineTo x="-1996" y="-266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93" w:rsidRP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 New functionalities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554E93" w:rsidRP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4.2.2 Change functionalities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554E93" w:rsidRP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4.2.3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Remove functionalities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8" o:spid="_x0000_s1036" type="#_x0000_t202" style="position:absolute;margin-left:441.8pt;margin-top:81.65pt;width:48.7pt;height:243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554E93" w:rsidRP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 New functionalities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554E93" w:rsidRP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4.2.2 Change functionalities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554E93" w:rsidRP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4.2.3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Remove functionalities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67BAD" wp14:editId="02337398">
                <wp:simplePos x="0" y="0"/>
                <wp:positionH relativeFrom="column">
                  <wp:posOffset>4848860</wp:posOffset>
                </wp:positionH>
                <wp:positionV relativeFrom="paragraph">
                  <wp:posOffset>1036955</wp:posOffset>
                </wp:positionV>
                <wp:extent cx="617220" cy="3093720"/>
                <wp:effectExtent l="57150" t="38100" r="68580" b="87630"/>
                <wp:wrapThrough wrapText="bothSides">
                  <wp:wrapPolygon edited="0">
                    <wp:start x="-2000" y="-266"/>
                    <wp:lineTo x="-2000" y="21813"/>
                    <wp:lineTo x="-1333" y="22079"/>
                    <wp:lineTo x="22667" y="22079"/>
                    <wp:lineTo x="23333" y="21281"/>
                    <wp:lineTo x="23333" y="-266"/>
                    <wp:lineTo x="-2000" y="-266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93" w:rsidRP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4.1.1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releases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554E93" w:rsidRP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4.1.2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Information about product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554E93" w:rsidRP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4.1.3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Constraints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4.1.4 </w:t>
                            </w:r>
                          </w:p>
                          <w:p w:rsidR="00554E93" w:rsidRPr="008014E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Life cycle updates</w:t>
                            </w: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4.1.5</w:t>
                            </w:r>
                          </w:p>
                          <w:p w:rsidR="00554E93" w:rsidRPr="0093367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93367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Visual updates</w:t>
                            </w:r>
                          </w:p>
                          <w:p w:rsidR="00554E93" w:rsidRPr="006F182B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7" o:spid="_x0000_s1037" type="#_x0000_t202" style="position:absolute;margin-left:381.8pt;margin-top:81.65pt;width:48.6pt;height:243.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554E93" w:rsidRP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4.1.1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releases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554E93" w:rsidRP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4.1.2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Information about product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554E93" w:rsidRP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4.1.3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Constraints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4.1.4 </w:t>
                      </w:r>
                    </w:p>
                    <w:p w:rsidR="00554E93" w:rsidRPr="008014E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Life cycle updates</w:t>
                      </w: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4.1.5</w:t>
                      </w:r>
                    </w:p>
                    <w:p w:rsidR="00554E93" w:rsidRPr="0093367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933673">
                        <w:rPr>
                          <w:rFonts w:ascii="Century Gothic" w:hAnsi="Century Gothic"/>
                          <w:sz w:val="16"/>
                          <w:szCs w:val="16"/>
                        </w:rPr>
                        <w:t>Visual updates</w:t>
                      </w:r>
                    </w:p>
                    <w:p w:rsidR="00554E93" w:rsidRPr="006F182B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B8FFA" wp14:editId="70CF6B12">
                <wp:simplePos x="0" y="0"/>
                <wp:positionH relativeFrom="column">
                  <wp:posOffset>6850380</wp:posOffset>
                </wp:positionH>
                <wp:positionV relativeFrom="paragraph">
                  <wp:posOffset>628650</wp:posOffset>
                </wp:positionV>
                <wp:extent cx="0" cy="680085"/>
                <wp:effectExtent l="0" t="0" r="19050" b="2476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4pt,49.5pt" to="539.4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C6EA43" wp14:editId="3D15FE02">
                <wp:simplePos x="0" y="0"/>
                <wp:positionH relativeFrom="column">
                  <wp:posOffset>6624320</wp:posOffset>
                </wp:positionH>
                <wp:positionV relativeFrom="paragraph">
                  <wp:posOffset>267335</wp:posOffset>
                </wp:positionV>
                <wp:extent cx="662940" cy="542290"/>
                <wp:effectExtent l="57150" t="38100" r="80010" b="86360"/>
                <wp:wrapThrough wrapText="bothSides">
                  <wp:wrapPolygon edited="0">
                    <wp:start x="-1862" y="-1518"/>
                    <wp:lineTo x="-1862" y="22763"/>
                    <wp:lineTo x="-1241" y="24281"/>
                    <wp:lineTo x="22966" y="24281"/>
                    <wp:lineTo x="22966" y="23522"/>
                    <wp:lineTo x="23586" y="12141"/>
                    <wp:lineTo x="23586" y="-1518"/>
                    <wp:lineTo x="-1862" y="-1518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93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4.3 Marketing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36" o:spid="_x0000_s1038" type="#_x0000_t202" style="position:absolute;margin-left:521.6pt;margin-top:21.05pt;width:52.2pt;height:42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554E93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4.3 Marketing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B736EB" wp14:editId="63C2D3C6">
                <wp:simplePos x="0" y="0"/>
                <wp:positionH relativeFrom="column">
                  <wp:posOffset>5527040</wp:posOffset>
                </wp:positionH>
                <wp:positionV relativeFrom="paragraph">
                  <wp:posOffset>267335</wp:posOffset>
                </wp:positionV>
                <wp:extent cx="998220" cy="542290"/>
                <wp:effectExtent l="57150" t="38100" r="68580" b="86360"/>
                <wp:wrapThrough wrapText="bothSides">
                  <wp:wrapPolygon edited="0">
                    <wp:start x="-1237" y="-1518"/>
                    <wp:lineTo x="-1237" y="22763"/>
                    <wp:lineTo x="-824" y="24281"/>
                    <wp:lineTo x="22260" y="24281"/>
                    <wp:lineTo x="22260" y="23522"/>
                    <wp:lineTo x="22672" y="12141"/>
                    <wp:lineTo x="22672" y="-1518"/>
                    <wp:lineTo x="-1237" y="-1518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554E93" w:rsidP="00554E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4.2 Change requirements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35" o:spid="_x0000_s1039" type="#_x0000_t202" style="position:absolute;margin-left:435.2pt;margin-top:21.05pt;width:78.6pt;height:42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554E93" w:rsidP="00554E9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4.2 Change requirements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964EE" wp14:editId="20E1F8E5">
                <wp:simplePos x="0" y="0"/>
                <wp:positionH relativeFrom="column">
                  <wp:posOffset>4003040</wp:posOffset>
                </wp:positionH>
                <wp:positionV relativeFrom="paragraph">
                  <wp:posOffset>1036955</wp:posOffset>
                </wp:positionV>
                <wp:extent cx="618490" cy="3101340"/>
                <wp:effectExtent l="57150" t="38100" r="67310" b="99060"/>
                <wp:wrapThrough wrapText="bothSides">
                  <wp:wrapPolygon edited="0">
                    <wp:start x="-1996" y="-265"/>
                    <wp:lineTo x="-1996" y="21892"/>
                    <wp:lineTo x="-1331" y="22157"/>
                    <wp:lineTo x="22620" y="22157"/>
                    <wp:lineTo x="23285" y="21229"/>
                    <wp:lineTo x="23285" y="-265"/>
                    <wp:lineTo x="-1996" y="-265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3.3.1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Code Integration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Pr="001251AC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3.3.2</w:t>
                            </w: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Programming test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Pr="008D466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3.3.3</w:t>
                            </w: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Module test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3.3.4</w:t>
                            </w: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Unit test</w:t>
                            </w: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1" o:spid="_x0000_s1040" type="#_x0000_t202" style="position:absolute;margin-left:315.2pt;margin-top:81.65pt;width:48.7pt;height:244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3.3.1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Code Integration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Pr="001251AC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3.3.2</w:t>
                      </w: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Programming test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Pr="008D466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3.3.3</w:t>
                      </w: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Module test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3.3.4</w:t>
                      </w: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Unit test</w:t>
                      </w: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330CF7" wp14:editId="00853FB8">
                <wp:simplePos x="0" y="0"/>
                <wp:positionH relativeFrom="column">
                  <wp:posOffset>-2230120</wp:posOffset>
                </wp:positionH>
                <wp:positionV relativeFrom="paragraph">
                  <wp:posOffset>1036955</wp:posOffset>
                </wp:positionV>
                <wp:extent cx="617220" cy="3093720"/>
                <wp:effectExtent l="57150" t="38100" r="68580" b="87630"/>
                <wp:wrapThrough wrapText="bothSides">
                  <wp:wrapPolygon edited="0">
                    <wp:start x="-2000" y="-266"/>
                    <wp:lineTo x="-2000" y="21813"/>
                    <wp:lineTo x="-1333" y="22079"/>
                    <wp:lineTo x="22667" y="22079"/>
                    <wp:lineTo x="23333" y="21281"/>
                    <wp:lineTo x="23333" y="-266"/>
                    <wp:lineTo x="-2000" y="-266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Estimating time </w:t>
                            </w: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Possible delays</w:t>
                            </w: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1.1.3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Target public </w:t>
                            </w: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Bill of materials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1.1.5</w:t>
                            </w:r>
                          </w:p>
                          <w:p w:rsidR="00C84186" w:rsidRPr="00933673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93367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Technology</w:t>
                            </w:r>
                          </w:p>
                          <w:p w:rsidR="00C84186" w:rsidRPr="009A613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2" o:spid="_x0000_s1041" type="#_x0000_t202" style="position:absolute;margin-left:-175.6pt;margin-top:81.65pt;width:48.6pt;height:243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1.1.1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Estimating time </w:t>
                      </w: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1.1.2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Possible delays</w:t>
                      </w: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1.1.3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Target public </w:t>
                      </w: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Bill of materials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1.1.5</w:t>
                      </w:r>
                    </w:p>
                    <w:p w:rsidR="00C84186" w:rsidRPr="00933673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933673">
                        <w:rPr>
                          <w:rFonts w:ascii="Century Gothic" w:hAnsi="Century Gothic"/>
                          <w:sz w:val="16"/>
                          <w:szCs w:val="16"/>
                        </w:rPr>
                        <w:t>Technology</w:t>
                      </w:r>
                    </w:p>
                    <w:p w:rsidR="00C84186" w:rsidRPr="009A6136" w:rsidRDefault="00C84186" w:rsidP="00C84186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A1D1C" wp14:editId="3A6B758B">
                <wp:simplePos x="0" y="0"/>
                <wp:positionH relativeFrom="column">
                  <wp:posOffset>-1490980</wp:posOffset>
                </wp:positionH>
                <wp:positionV relativeFrom="paragraph">
                  <wp:posOffset>1036955</wp:posOffset>
                </wp:positionV>
                <wp:extent cx="618490" cy="3093720"/>
                <wp:effectExtent l="57150" t="38100" r="67310" b="87630"/>
                <wp:wrapThrough wrapText="bothSides">
                  <wp:wrapPolygon edited="0">
                    <wp:start x="-1996" y="-266"/>
                    <wp:lineTo x="-1996" y="21813"/>
                    <wp:lineTo x="-1331" y="22079"/>
                    <wp:lineTo x="22620" y="22079"/>
                    <wp:lineTo x="23285" y="21281"/>
                    <wp:lineTo x="23285" y="-266"/>
                    <wp:lineTo x="-1996" y="-266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Tasks assignment</w:t>
                            </w: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Talk with client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1.2.3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Get and discuss requirements</w:t>
                            </w: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3" o:spid="_x0000_s1042" type="#_x0000_t202" style="position:absolute;margin-left:-117.4pt;margin-top:81.65pt;width:48.7pt;height:243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1.2.1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Tasks assignment</w:t>
                      </w: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1.2.2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Talk with client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1.2.3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Get and discuss requirements</w:t>
                      </w: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892794" wp14:editId="73C04542">
                <wp:simplePos x="0" y="0"/>
                <wp:positionH relativeFrom="column">
                  <wp:posOffset>-736600</wp:posOffset>
                </wp:positionH>
                <wp:positionV relativeFrom="paragraph">
                  <wp:posOffset>1036955</wp:posOffset>
                </wp:positionV>
                <wp:extent cx="617220" cy="3093720"/>
                <wp:effectExtent l="57150" t="38100" r="68580" b="87630"/>
                <wp:wrapThrough wrapText="bothSides">
                  <wp:wrapPolygon edited="0">
                    <wp:start x="-2000" y="-266"/>
                    <wp:lineTo x="-2000" y="21813"/>
                    <wp:lineTo x="-1333" y="22079"/>
                    <wp:lineTo x="22667" y="22079"/>
                    <wp:lineTo x="23333" y="21281"/>
                    <wp:lineTo x="23333" y="-266"/>
                    <wp:lineTo x="-2000" y="-266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1.3.1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Choose a project manager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1.3.2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Time organization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1.3.3 </w:t>
                            </w: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Make a team for project</w:t>
                            </w: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43" type="#_x0000_t202" style="position:absolute;margin-left:-58pt;margin-top:81.65pt;width:48.6pt;height:243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1.3.1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Choose a project manager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1.3.2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Time organization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1.3.3 </w:t>
                      </w: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Make a team for project</w:t>
                      </w: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2DF5C8" wp14:editId="283AB66D">
                <wp:simplePos x="0" y="0"/>
                <wp:positionH relativeFrom="column">
                  <wp:posOffset>132080</wp:posOffset>
                </wp:positionH>
                <wp:positionV relativeFrom="paragraph">
                  <wp:posOffset>1036955</wp:posOffset>
                </wp:positionV>
                <wp:extent cx="618490" cy="3093720"/>
                <wp:effectExtent l="57150" t="38100" r="67310" b="87630"/>
                <wp:wrapThrough wrapText="bothSides">
                  <wp:wrapPolygon edited="0">
                    <wp:start x="-1996" y="-266"/>
                    <wp:lineTo x="-1996" y="21813"/>
                    <wp:lineTo x="-1331" y="22079"/>
                    <wp:lineTo x="22620" y="22079"/>
                    <wp:lineTo x="23285" y="21281"/>
                    <wp:lineTo x="23285" y="-266"/>
                    <wp:lineTo x="-1996" y="-266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2.1.1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Functional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2.1.2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Nonfunctional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2.1.3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Constraints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2.1.4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Inputs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9A613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2.1.5 Outputs</w:t>
                            </w: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1" o:spid="_x0000_s1044" type="#_x0000_t202" style="position:absolute;margin-left:10.4pt;margin-top:81.65pt;width:48.7pt;height:243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2.1.1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Functional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2.1.2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Nonfunctional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2.1.3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Constraints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2.1.4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Inputs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9A613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2.1.5 Outputs</w:t>
                      </w: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532FC" wp14:editId="7E31E102">
                <wp:simplePos x="0" y="0"/>
                <wp:positionH relativeFrom="column">
                  <wp:posOffset>871220</wp:posOffset>
                </wp:positionH>
                <wp:positionV relativeFrom="paragraph">
                  <wp:posOffset>1036955</wp:posOffset>
                </wp:positionV>
                <wp:extent cx="617220" cy="3093720"/>
                <wp:effectExtent l="57150" t="38100" r="68580" b="87630"/>
                <wp:wrapThrough wrapText="bothSides">
                  <wp:wrapPolygon edited="0">
                    <wp:start x="-2000" y="-266"/>
                    <wp:lineTo x="-2000" y="21813"/>
                    <wp:lineTo x="-1333" y="22079"/>
                    <wp:lineTo x="22667" y="22079"/>
                    <wp:lineTo x="23333" y="21281"/>
                    <wp:lineTo x="23333" y="-266"/>
                    <wp:lineTo x="-2000" y="-266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2.2.1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Outcomes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2.2.2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Standards objectives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2.2.3 Subtask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of app</w:t>
                            </w:r>
                          </w:p>
                          <w:p w:rsidR="00C84186" w:rsidRPr="009A613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2" o:spid="_x0000_s1045" type="#_x0000_t202" style="position:absolute;margin-left:68.6pt;margin-top:81.65pt;width:48.6pt;height:243.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2.2.1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Outcomes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2.2.2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Standards objectives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2.2.3 Subtask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of app</w:t>
                      </w:r>
                    </w:p>
                    <w:p w:rsidR="00C84186" w:rsidRPr="009A613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92067B" wp14:editId="2F0F8728">
                <wp:simplePos x="0" y="0"/>
                <wp:positionH relativeFrom="column">
                  <wp:posOffset>1595120</wp:posOffset>
                </wp:positionH>
                <wp:positionV relativeFrom="paragraph">
                  <wp:posOffset>1036955</wp:posOffset>
                </wp:positionV>
                <wp:extent cx="618490" cy="3093720"/>
                <wp:effectExtent l="57150" t="38100" r="67310" b="87630"/>
                <wp:wrapThrough wrapText="bothSides">
                  <wp:wrapPolygon edited="0">
                    <wp:start x="-1996" y="-266"/>
                    <wp:lineTo x="-1996" y="21813"/>
                    <wp:lineTo x="-1331" y="22079"/>
                    <wp:lineTo x="22620" y="22079"/>
                    <wp:lineTo x="23285" y="21281"/>
                    <wp:lineTo x="23285" y="-266"/>
                    <wp:lineTo x="-1996" y="-266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2.3.1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Risk assumption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8D4662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2.3.2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Restrictions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C84186" w:rsidRPr="009A613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2.3.3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Costs</w:t>
                            </w: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3" o:spid="_x0000_s1046" type="#_x0000_t202" style="position:absolute;margin-left:125.6pt;margin-top:81.65pt;width:48.7pt;height:243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2.3.1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Risk assumption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8D4662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2.3.2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Restrictions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C84186" w:rsidRPr="009A613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2.3.3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Costs</w:t>
                      </w: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C0E7A5" wp14:editId="60835DCF">
                <wp:simplePos x="0" y="0"/>
                <wp:positionH relativeFrom="column">
                  <wp:posOffset>3225800</wp:posOffset>
                </wp:positionH>
                <wp:positionV relativeFrom="paragraph">
                  <wp:posOffset>1036955</wp:posOffset>
                </wp:positionV>
                <wp:extent cx="617220" cy="3093720"/>
                <wp:effectExtent l="57150" t="38100" r="68580" b="87630"/>
                <wp:wrapThrough wrapText="bothSides">
                  <wp:wrapPolygon edited="0">
                    <wp:start x="-2000" y="-266"/>
                    <wp:lineTo x="-2000" y="21813"/>
                    <wp:lineTo x="-1333" y="22079"/>
                    <wp:lineTo x="22667" y="22079"/>
                    <wp:lineTo x="23333" y="21281"/>
                    <wp:lineTo x="23333" y="-266"/>
                    <wp:lineTo x="-2000" y="-266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08" w:rsidRPr="008D466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3.2.1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Back end design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Pr="008D466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3.2.2</w:t>
                            </w: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Code test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</w:t>
                            </w: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91108" w:rsidRPr="008014E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QA of the code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3.2.4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Code and module implementation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0" o:spid="_x0000_s1047" type="#_x0000_t202" style="position:absolute;margin-left:254pt;margin-top:81.65pt;width:48.6pt;height:243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191108" w:rsidRPr="008D466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3.2.1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Back end design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Pr="008D466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3.2.2</w:t>
                      </w: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Code test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</w:t>
                      </w: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91108" w:rsidRPr="008014E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QA of the code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3.2.4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Code and module implementation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2C0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B2C93C" wp14:editId="27DED705">
                <wp:simplePos x="0" y="0"/>
                <wp:positionH relativeFrom="column">
                  <wp:posOffset>2402840</wp:posOffset>
                </wp:positionH>
                <wp:positionV relativeFrom="paragraph">
                  <wp:posOffset>1036955</wp:posOffset>
                </wp:positionV>
                <wp:extent cx="618490" cy="3093720"/>
                <wp:effectExtent l="57150" t="38100" r="67310" b="87630"/>
                <wp:wrapThrough wrapText="bothSides">
                  <wp:wrapPolygon edited="0">
                    <wp:start x="-1996" y="-266"/>
                    <wp:lineTo x="-1996" y="21813"/>
                    <wp:lineTo x="-1331" y="22079"/>
                    <wp:lineTo x="22620" y="22079"/>
                    <wp:lineTo x="23285" y="21281"/>
                    <wp:lineTo x="23285" y="-266"/>
                    <wp:lineTo x="-1996" y="-266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08" w:rsidRPr="008D466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3.1.1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Front end design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Pr="008D466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3.1.2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Research evaluation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Pr="008D466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3.1.3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Design document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3.1.4</w:t>
                            </w:r>
                          </w:p>
                          <w:p w:rsidR="00191108" w:rsidRPr="008D466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QA Design</w:t>
                            </w: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3.1.5</w:t>
                            </w:r>
                          </w:p>
                          <w:p w:rsidR="00191108" w:rsidRPr="008D4662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Design constraints</w:t>
                            </w: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9" o:spid="_x0000_s1048" type="#_x0000_t202" style="position:absolute;margin-left:189.2pt;margin-top:81.65pt;width:48.7pt;height:243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191108" w:rsidRPr="008D466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3.1.1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Front end design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Pr="008D466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3.1.2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Research evaluation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Pr="008D466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3.1.3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Design document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3.1.4</w:t>
                      </w:r>
                    </w:p>
                    <w:p w:rsidR="00191108" w:rsidRPr="008D466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QA Design</w:t>
                      </w: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3.1.5</w:t>
                      </w:r>
                    </w:p>
                    <w:p w:rsidR="00191108" w:rsidRPr="008D4662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Design constraints</w:t>
                      </w: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91108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EB9496" wp14:editId="2AB01A0E">
                <wp:simplePos x="0" y="0"/>
                <wp:positionH relativeFrom="column">
                  <wp:posOffset>4003040</wp:posOffset>
                </wp:positionH>
                <wp:positionV relativeFrom="paragraph">
                  <wp:posOffset>267335</wp:posOffset>
                </wp:positionV>
                <wp:extent cx="746760" cy="542290"/>
                <wp:effectExtent l="57150" t="38100" r="72390" b="86360"/>
                <wp:wrapThrough wrapText="bothSides">
                  <wp:wrapPolygon edited="0">
                    <wp:start x="-1653" y="-1518"/>
                    <wp:lineTo x="-1653" y="22763"/>
                    <wp:lineTo x="-1102" y="24281"/>
                    <wp:lineTo x="22592" y="24281"/>
                    <wp:lineTo x="22592" y="23522"/>
                    <wp:lineTo x="23143" y="12141"/>
                    <wp:lineTo x="23143" y="-1518"/>
                    <wp:lineTo x="-1653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3.3 Integration/Testing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28" o:spid="_x0000_s1049" type="#_x0000_t202" style="position:absolute;margin-left:315.2pt;margin-top:21.05pt;width:58.8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3.3 Integration/Testing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91108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E46394" wp14:editId="14CCEC1A">
                <wp:simplePos x="0" y="0"/>
                <wp:positionH relativeFrom="column">
                  <wp:posOffset>3181350</wp:posOffset>
                </wp:positionH>
                <wp:positionV relativeFrom="paragraph">
                  <wp:posOffset>267335</wp:posOffset>
                </wp:positionV>
                <wp:extent cx="737870" cy="542290"/>
                <wp:effectExtent l="57150" t="38100" r="81280" b="86360"/>
                <wp:wrapThrough wrapText="bothSides">
                  <wp:wrapPolygon edited="0">
                    <wp:start x="-1673" y="-1518"/>
                    <wp:lineTo x="-1673" y="22763"/>
                    <wp:lineTo x="-1115" y="24281"/>
                    <wp:lineTo x="22864" y="24281"/>
                    <wp:lineTo x="22864" y="23522"/>
                    <wp:lineTo x="23422" y="12141"/>
                    <wp:lineTo x="23422" y="-1518"/>
                    <wp:lineTo x="-1673" y="-1518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3.2 Code implementation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27" o:spid="_x0000_s1043" type="#_x0000_t202" style="position:absolute;margin-left:250.5pt;margin-top:21.05pt;width:58.1pt;height:42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3.2 Code implementation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91108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8A51ED" wp14:editId="1975B895">
                <wp:simplePos x="0" y="0"/>
                <wp:positionH relativeFrom="column">
                  <wp:posOffset>2517140</wp:posOffset>
                </wp:positionH>
                <wp:positionV relativeFrom="paragraph">
                  <wp:posOffset>267335</wp:posOffset>
                </wp:positionV>
                <wp:extent cx="594360" cy="542290"/>
                <wp:effectExtent l="57150" t="38100" r="72390" b="86360"/>
                <wp:wrapThrough wrapText="bothSides">
                  <wp:wrapPolygon edited="0">
                    <wp:start x="-2077" y="-1518"/>
                    <wp:lineTo x="-2077" y="22763"/>
                    <wp:lineTo x="-1385" y="24281"/>
                    <wp:lineTo x="22846" y="24281"/>
                    <wp:lineTo x="22846" y="23522"/>
                    <wp:lineTo x="23538" y="12141"/>
                    <wp:lineTo x="23538" y="-1518"/>
                    <wp:lineTo x="-2077" y="-1518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08" w:rsidRDefault="00191108" w:rsidP="001911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3.1Interface Design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26" o:spid="_x0000_s1051" type="#_x0000_t202" style="position:absolute;margin-left:198.2pt;margin-top:21.05pt;width:46.8pt;height:42.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191108" w:rsidRDefault="00191108" w:rsidP="0019110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3.1Interface Design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84186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6EA8B" wp14:editId="59D0BC19">
                <wp:simplePos x="0" y="0"/>
                <wp:positionH relativeFrom="column">
                  <wp:posOffset>764540</wp:posOffset>
                </wp:positionH>
                <wp:positionV relativeFrom="paragraph">
                  <wp:posOffset>267335</wp:posOffset>
                </wp:positionV>
                <wp:extent cx="960120" cy="542290"/>
                <wp:effectExtent l="57150" t="38100" r="68580" b="86360"/>
                <wp:wrapThrough wrapText="bothSides">
                  <wp:wrapPolygon edited="0">
                    <wp:start x="-1286" y="-1518"/>
                    <wp:lineTo x="-1286" y="22763"/>
                    <wp:lineTo x="-857" y="24281"/>
                    <wp:lineTo x="22286" y="24281"/>
                    <wp:lineTo x="22286" y="23522"/>
                    <wp:lineTo x="22714" y="12141"/>
                    <wp:lineTo x="22714" y="-1518"/>
                    <wp:lineTo x="-1286" y="-1518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2.2 Instructional Requirements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9" o:spid="_x0000_s1048" type="#_x0000_t202" style="position:absolute;margin-left:60.2pt;margin-top:21.05pt;width:75.6pt;height:42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2.2 Instructional Requirements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84186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CF09C" wp14:editId="4C376F3B">
                <wp:simplePos x="0" y="0"/>
                <wp:positionH relativeFrom="column">
                  <wp:posOffset>-73660</wp:posOffset>
                </wp:positionH>
                <wp:positionV relativeFrom="paragraph">
                  <wp:posOffset>267335</wp:posOffset>
                </wp:positionV>
                <wp:extent cx="762000" cy="542290"/>
                <wp:effectExtent l="57150" t="38100" r="76200" b="86360"/>
                <wp:wrapThrough wrapText="bothSides">
                  <wp:wrapPolygon edited="0">
                    <wp:start x="-1620" y="-1518"/>
                    <wp:lineTo x="-1620" y="22763"/>
                    <wp:lineTo x="-1080" y="24281"/>
                    <wp:lineTo x="22680" y="24281"/>
                    <wp:lineTo x="22680" y="23522"/>
                    <wp:lineTo x="23220" y="12141"/>
                    <wp:lineTo x="23220" y="-1518"/>
                    <wp:lineTo x="-1620" y="-1518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2.1 Technical Analysis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8" o:spid="_x0000_s1049" type="#_x0000_t202" style="position:absolute;margin-left:-5.8pt;margin-top:21.05pt;width:60pt;height:4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2.1 Technical Analysis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84186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B30D1E" wp14:editId="410AF3D7">
                <wp:simplePos x="0" y="0"/>
                <wp:positionH relativeFrom="column">
                  <wp:posOffset>1770380</wp:posOffset>
                </wp:positionH>
                <wp:positionV relativeFrom="paragraph">
                  <wp:posOffset>267335</wp:posOffset>
                </wp:positionV>
                <wp:extent cx="708660" cy="542290"/>
                <wp:effectExtent l="57150" t="38100" r="72390" b="86360"/>
                <wp:wrapThrough wrapText="bothSides">
                  <wp:wrapPolygon edited="0">
                    <wp:start x="-1742" y="-1518"/>
                    <wp:lineTo x="-1742" y="22763"/>
                    <wp:lineTo x="-1161" y="24281"/>
                    <wp:lineTo x="22645" y="24281"/>
                    <wp:lineTo x="22645" y="23522"/>
                    <wp:lineTo x="23226" y="12141"/>
                    <wp:lineTo x="23226" y="-1518"/>
                    <wp:lineTo x="-1742" y="-1518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2.3 </w:t>
                            </w:r>
                          </w:p>
                          <w:p w:rsidR="00C84186" w:rsidRDefault="00C84186" w:rsidP="00C841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Business impact</w:t>
                            </w: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20" o:spid="_x0000_s1050" type="#_x0000_t202" style="position:absolute;margin-left:139.4pt;margin-top:21.05pt;width:55.8pt;height:42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2.3 </w:t>
                      </w:r>
                    </w:p>
                    <w:p w:rsidR="00C84186" w:rsidRDefault="00C84186" w:rsidP="00C841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Business impact</w:t>
                      </w: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Pr="00846E38" w:rsidRDefault="003C7519" w:rsidP="00846E38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sectPr w:rsidR="003C7519" w:rsidRPr="00846E38" w:rsidSect="001136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C17" w:rsidRDefault="00C13C17" w:rsidP="00B01A05">
      <w:r>
        <w:separator/>
      </w:r>
    </w:p>
  </w:endnote>
  <w:endnote w:type="continuationSeparator" w:id="0">
    <w:p w:rsidR="00C13C17" w:rsidRDefault="00C13C17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C17" w:rsidRDefault="00C13C17" w:rsidP="00B01A05">
      <w:r>
        <w:separator/>
      </w:r>
    </w:p>
  </w:footnote>
  <w:footnote w:type="continuationSeparator" w:id="0">
    <w:p w:rsidR="00C13C17" w:rsidRDefault="00C13C17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86"/>
    <w:rsid w:val="000125B7"/>
    <w:rsid w:val="00051EBB"/>
    <w:rsid w:val="00070C33"/>
    <w:rsid w:val="000C5AA8"/>
    <w:rsid w:val="00113629"/>
    <w:rsid w:val="00191108"/>
    <w:rsid w:val="00243542"/>
    <w:rsid w:val="003C7519"/>
    <w:rsid w:val="003D0B17"/>
    <w:rsid w:val="00554E93"/>
    <w:rsid w:val="00565780"/>
    <w:rsid w:val="006F5384"/>
    <w:rsid w:val="007C2C02"/>
    <w:rsid w:val="00846E38"/>
    <w:rsid w:val="008D4662"/>
    <w:rsid w:val="0091097D"/>
    <w:rsid w:val="009155D8"/>
    <w:rsid w:val="00931695"/>
    <w:rsid w:val="00933D6F"/>
    <w:rsid w:val="009A6136"/>
    <w:rsid w:val="009E0257"/>
    <w:rsid w:val="00A30948"/>
    <w:rsid w:val="00AB3D3F"/>
    <w:rsid w:val="00AC1FED"/>
    <w:rsid w:val="00B01A05"/>
    <w:rsid w:val="00C13C17"/>
    <w:rsid w:val="00C46D57"/>
    <w:rsid w:val="00C84186"/>
    <w:rsid w:val="00CA64DD"/>
    <w:rsid w:val="00EC79D4"/>
    <w:rsid w:val="00EF487C"/>
    <w:rsid w:val="00FA391A"/>
    <w:rsid w:val="00FB1B80"/>
    <w:rsid w:val="00FC319E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cultate\Anul%204\PML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</Template>
  <TotalTime>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2018-12-05T21:54:00Z</dcterms:created>
  <dcterms:modified xsi:type="dcterms:W3CDTF">2018-12-05T22:12:00Z</dcterms:modified>
</cp:coreProperties>
</file>